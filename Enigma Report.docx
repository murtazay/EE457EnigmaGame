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038" w:rsidRPr="00E45038" w:rsidRDefault="00E45038" w:rsidP="00E45038">
      <w:pPr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5038" w:rsidRPr="00E45038" w:rsidRDefault="00E45038" w:rsidP="00E45038">
      <w:pPr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 w:rsidRPr="00E4503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9295928" wp14:editId="3DDA4F35">
            <wp:simplePos x="0" y="0"/>
            <wp:positionH relativeFrom="margin">
              <wp:align>left</wp:align>
            </wp:positionH>
            <wp:positionV relativeFrom="paragraph">
              <wp:posOffset>-489585</wp:posOffset>
            </wp:positionV>
            <wp:extent cx="1324610" cy="610870"/>
            <wp:effectExtent l="0" t="0" r="8890" b="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610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5038" w:rsidRPr="00E45038" w:rsidRDefault="00E45038" w:rsidP="00E45038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  <w:r w:rsidRPr="00E45038">
        <w:rPr>
          <w:rFonts w:ascii="Times New Roman" w:eastAsia="Times New Roman" w:hAnsi="Times New Roman" w:cs="Times New Roman"/>
          <w:b/>
          <w:sz w:val="36"/>
          <w:szCs w:val="20"/>
        </w:rPr>
        <w:t>EE457: Digital IC Design</w:t>
      </w:r>
    </w:p>
    <w:p w:rsidR="00E45038" w:rsidRPr="00E45038" w:rsidRDefault="00E45038" w:rsidP="00E45038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  <w:r w:rsidRPr="00E45038">
        <w:rPr>
          <w:rFonts w:ascii="Times New Roman" w:eastAsia="Times New Roman" w:hAnsi="Times New Roman" w:cs="Times New Roman"/>
          <w:b/>
          <w:sz w:val="36"/>
          <w:szCs w:val="20"/>
        </w:rPr>
        <w:t>Fall Semester 2016</w:t>
      </w:r>
    </w:p>
    <w:p w:rsidR="00E45038" w:rsidRPr="00E45038" w:rsidRDefault="00E45038" w:rsidP="00E45038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  <w:r w:rsidRPr="00E45038">
        <w:rPr>
          <w:rFonts w:ascii="Times New Roman" w:eastAsia="Times New Roman" w:hAnsi="Times New Roman" w:cs="Times New Roman"/>
          <w:b/>
          <w:sz w:val="36"/>
          <w:szCs w:val="20"/>
        </w:rPr>
        <w:t>Final Project Report Cover Sheet</w:t>
      </w:r>
    </w:p>
    <w:p w:rsidR="00E45038" w:rsidRPr="00E45038" w:rsidRDefault="00E45038" w:rsidP="00E45038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</w:p>
    <w:p w:rsidR="00E45038" w:rsidRPr="00E45038" w:rsidRDefault="00E45038" w:rsidP="00E45038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5038">
        <w:rPr>
          <w:rFonts w:ascii="Times New Roman" w:eastAsia="Times New Roman" w:hAnsi="Times New Roman" w:cs="Times New Roman"/>
          <w:b/>
          <w:sz w:val="24"/>
          <w:szCs w:val="24"/>
        </w:rPr>
        <w:t xml:space="preserve">Due 12/20/16, </w:t>
      </w:r>
      <w:r w:rsidRPr="00E45038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6:00PM</w:t>
      </w:r>
    </w:p>
    <w:p w:rsidR="00E45038" w:rsidRPr="00E45038" w:rsidRDefault="00351061" w:rsidP="00E45038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</w:rPr>
      </w:pPr>
      <w:r w:rsidRPr="0035106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84CAD2" wp14:editId="01657844">
                <wp:simplePos x="0" y="0"/>
                <wp:positionH relativeFrom="column">
                  <wp:posOffset>2717800</wp:posOffset>
                </wp:positionH>
                <wp:positionV relativeFrom="paragraph">
                  <wp:posOffset>213360</wp:posOffset>
                </wp:positionV>
                <wp:extent cx="3130550" cy="1404620"/>
                <wp:effectExtent l="0" t="0" r="0" b="190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061" w:rsidRPr="00351061" w:rsidRDefault="00351061" w:rsidP="0035106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Enigma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4CAD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14pt;margin-top:16.8pt;width:246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" filled="f" stroked="f">
                <v:textbox style="mso-fit-shape-to-text:t">
                  <w:txbxContent>
                    <w:p w:rsidR="00351061" w:rsidRPr="00351061" w:rsidRDefault="00351061" w:rsidP="0035106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Enigma Game</w:t>
                      </w:r>
                    </w:p>
                  </w:txbxContent>
                </v:textbox>
              </v:shape>
            </w:pict>
          </mc:Fallback>
        </mc:AlternateContent>
      </w:r>
    </w:p>
    <w:p w:rsidR="00E45038" w:rsidRPr="00E45038" w:rsidRDefault="00E45038" w:rsidP="0035106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noProof/>
          <w:sz w:val="24"/>
          <w:szCs w:val="20"/>
        </w:rPr>
      </w:pPr>
      <w:r w:rsidRPr="00E45038">
        <w:rPr>
          <w:rFonts w:ascii="Times New Roman" w:eastAsia="Times New Roman" w:hAnsi="Times New Roman" w:cs="Times New Roman"/>
          <w:b/>
          <w:noProof/>
          <w:sz w:val="24"/>
          <w:szCs w:val="20"/>
        </w:rPr>
        <w:t>PROJECT TITLE: ______________________________________________________</w:t>
      </w:r>
    </w:p>
    <w:p w:rsidR="00E45038" w:rsidRPr="00E45038" w:rsidRDefault="00351061" w:rsidP="00E45038">
      <w:pPr>
        <w:tabs>
          <w:tab w:val="left" w:pos="720"/>
          <w:tab w:val="left" w:pos="2160"/>
        </w:tabs>
        <w:spacing w:after="8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0"/>
        </w:rPr>
      </w:pPr>
      <w:r w:rsidRPr="0035106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7A61DB" wp14:editId="5C09137B">
                <wp:simplePos x="0" y="0"/>
                <wp:positionH relativeFrom="column">
                  <wp:posOffset>1517650</wp:posOffset>
                </wp:positionH>
                <wp:positionV relativeFrom="paragraph">
                  <wp:posOffset>111760</wp:posOffset>
                </wp:positionV>
                <wp:extent cx="3130550" cy="1404620"/>
                <wp:effectExtent l="0" t="0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061" w:rsidRPr="00351061" w:rsidRDefault="00351061" w:rsidP="0035106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Murtaza Yaqoob, Steven Eisinger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7A61DB" id="Text Box 2" o:spid="_x0000_s1027" type="#_x0000_t202" style="position:absolute;left:0;text-align:left;margin-left:119.5pt;margin-top:8.8pt;width:246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" filled="f" stroked="f">
                <v:textbox style="mso-fit-shape-to-text:t">
                  <w:txbxContent>
                    <w:p w:rsidR="00351061" w:rsidRPr="00351061" w:rsidRDefault="00351061" w:rsidP="0035106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Murtaza Yaqoob, Steven Eisinger</w:t>
                      </w:r>
                    </w:p>
                  </w:txbxContent>
                </v:textbox>
              </v:shape>
            </w:pict>
          </mc:Fallback>
        </mc:AlternateContent>
      </w:r>
    </w:p>
    <w:p w:rsidR="00E45038" w:rsidRPr="00E45038" w:rsidRDefault="00E45038" w:rsidP="00E45038">
      <w:pPr>
        <w:tabs>
          <w:tab w:val="left" w:pos="720"/>
          <w:tab w:val="left" w:pos="2160"/>
        </w:tabs>
        <w:spacing w:after="8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0"/>
        </w:rPr>
      </w:pPr>
      <w:r w:rsidRPr="00E45038">
        <w:rPr>
          <w:rFonts w:ascii="Times New Roman" w:eastAsia="Times New Roman" w:hAnsi="Times New Roman" w:cs="Times New Roman"/>
          <w:noProof/>
          <w:color w:val="000000"/>
          <w:sz w:val="24"/>
          <w:szCs w:val="20"/>
        </w:rPr>
        <w:t>Student Names:____________________________________________________</w:t>
      </w:r>
    </w:p>
    <w:p w:rsidR="00E45038" w:rsidRPr="00E45038" w:rsidRDefault="00351061" w:rsidP="00E45038">
      <w:pPr>
        <w:tabs>
          <w:tab w:val="left" w:pos="720"/>
          <w:tab w:val="left" w:pos="2160"/>
        </w:tabs>
        <w:spacing w:after="8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0"/>
        </w:rPr>
      </w:pPr>
      <w:r w:rsidRPr="0035106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D2F2DA" wp14:editId="46BB82BE">
                <wp:simplePos x="0" y="0"/>
                <wp:positionH relativeFrom="column">
                  <wp:posOffset>2425700</wp:posOffset>
                </wp:positionH>
                <wp:positionV relativeFrom="paragraph">
                  <wp:posOffset>117475</wp:posOffset>
                </wp:positionV>
                <wp:extent cx="3130550" cy="1404620"/>
                <wp:effectExtent l="0" t="0" r="0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061" w:rsidRPr="00351061" w:rsidRDefault="00351061" w:rsidP="0035106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Enigma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D2F2DA" id="Text Box 3" o:spid="_x0000_s1028" type="#_x0000_t202" style="position:absolute;left:0;text-align:left;margin-left:191pt;margin-top:9.25pt;width:246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" filled="f" stroked="f">
                <v:textbox style="mso-fit-shape-to-text:t">
                  <w:txbxContent>
                    <w:p w:rsidR="00351061" w:rsidRPr="00351061" w:rsidRDefault="00351061" w:rsidP="0035106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Enigma</w:t>
                      </w:r>
                    </w:p>
                  </w:txbxContent>
                </v:textbox>
              </v:shape>
            </w:pict>
          </mc:Fallback>
        </mc:AlternateContent>
      </w:r>
    </w:p>
    <w:p w:rsidR="00E45038" w:rsidRDefault="00E45038" w:rsidP="00E45038">
      <w:pPr>
        <w:tabs>
          <w:tab w:val="left" w:pos="720"/>
          <w:tab w:val="left" w:pos="2160"/>
        </w:tabs>
        <w:spacing w:after="80" w:line="240" w:lineRule="auto"/>
        <w:jc w:val="both"/>
        <w:rPr>
          <w:rFonts w:ascii="Times New Roman" w:eastAsia="Times New Roman" w:hAnsi="Times New Roman" w:cs="Times New Roman"/>
          <w:bCs/>
          <w:noProof/>
          <w:color w:val="000000"/>
          <w:sz w:val="24"/>
          <w:szCs w:val="20"/>
        </w:rPr>
      </w:pPr>
      <w:r w:rsidRPr="00E45038">
        <w:rPr>
          <w:rFonts w:ascii="Times New Roman" w:eastAsia="Times New Roman" w:hAnsi="Times New Roman" w:cs="Times New Roman"/>
          <w:bCs/>
          <w:noProof/>
          <w:color w:val="000000"/>
          <w:sz w:val="24"/>
          <w:szCs w:val="20"/>
        </w:rPr>
        <w:t>Group Name:______________________________________________________</w:t>
      </w:r>
    </w:p>
    <w:p w:rsidR="00351061" w:rsidRPr="00E45038" w:rsidRDefault="00351061" w:rsidP="00E45038">
      <w:pPr>
        <w:tabs>
          <w:tab w:val="left" w:pos="720"/>
          <w:tab w:val="left" w:pos="2160"/>
        </w:tabs>
        <w:spacing w:after="80" w:line="240" w:lineRule="auto"/>
        <w:jc w:val="both"/>
        <w:rPr>
          <w:rFonts w:ascii="Times New Roman" w:eastAsia="Times New Roman" w:hAnsi="Times New Roman" w:cs="Times New Roman"/>
          <w:bCs/>
          <w:noProof/>
          <w:color w:val="000000"/>
          <w:sz w:val="24"/>
          <w:szCs w:val="20"/>
        </w:rPr>
      </w:pPr>
    </w:p>
    <w:p w:rsidR="00E45038" w:rsidRPr="00E45038" w:rsidRDefault="00E45038" w:rsidP="00E45038">
      <w:pPr>
        <w:tabs>
          <w:tab w:val="left" w:pos="720"/>
          <w:tab w:val="left" w:pos="2160"/>
        </w:tabs>
        <w:spacing w:before="80" w:after="8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</w:pPr>
      <w:r w:rsidRPr="00E45038">
        <w:rPr>
          <w:rFonts w:ascii="Times New Roman" w:eastAsia="Times New Roman" w:hAnsi="Times New Roman" w:cs="Times New Roman"/>
          <w:b/>
          <w:i/>
          <w:noProof/>
          <w:color w:val="000000"/>
          <w:sz w:val="24"/>
          <w:szCs w:val="20"/>
          <w:u w:val="single"/>
        </w:rPr>
        <w:t>Five points will be deducted for not following the directions</w:t>
      </w:r>
    </w:p>
    <w:tbl>
      <w:tblPr>
        <w:tblW w:w="862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1"/>
        <w:gridCol w:w="5757"/>
        <w:gridCol w:w="1617"/>
      </w:tblGrid>
      <w:tr w:rsidR="00E45038" w:rsidRPr="00E45038" w:rsidTr="00351061">
        <w:trPr>
          <w:jc w:val="center"/>
        </w:trPr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Check for completion</w:t>
            </w:r>
          </w:p>
        </w:tc>
        <w:tc>
          <w:tcPr>
            <w:tcW w:w="575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Topics</w:t>
            </w:r>
          </w:p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GRADES</w:t>
            </w:r>
          </w:p>
        </w:tc>
      </w:tr>
      <w:tr w:rsidR="00E45038" w:rsidRPr="00E45038" w:rsidTr="00351061">
        <w:trPr>
          <w:jc w:val="center"/>
        </w:trPr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5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Executive Summary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 xml:space="preserve">               /5</w:t>
            </w:r>
          </w:p>
        </w:tc>
      </w:tr>
      <w:tr w:rsidR="00E45038" w:rsidRPr="00E45038" w:rsidTr="00351061">
        <w:trPr>
          <w:jc w:val="center"/>
        </w:trPr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5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Introduction/Background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 xml:space="preserve">               /5</w:t>
            </w:r>
          </w:p>
        </w:tc>
      </w:tr>
      <w:tr w:rsidR="00E45038" w:rsidRPr="00E45038" w:rsidTr="00351061">
        <w:trPr>
          <w:jc w:val="center"/>
        </w:trPr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5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Circuit Schematics/Symbols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 xml:space="preserve">               /10</w:t>
            </w:r>
          </w:p>
        </w:tc>
      </w:tr>
      <w:tr w:rsidR="00E45038" w:rsidRPr="00E45038" w:rsidTr="00351061">
        <w:trPr>
          <w:jc w:val="center"/>
        </w:trPr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5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Working Electric Layouts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 xml:space="preserve">                /20</w:t>
            </w:r>
          </w:p>
        </w:tc>
      </w:tr>
      <w:tr w:rsidR="00E45038" w:rsidRPr="00E45038" w:rsidTr="00351061">
        <w:trPr>
          <w:jc w:val="center"/>
        </w:trPr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5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IRSIM Logic Simulations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 xml:space="preserve">               /10</w:t>
            </w:r>
          </w:p>
        </w:tc>
      </w:tr>
      <w:tr w:rsidR="00E45038" w:rsidRPr="00E45038" w:rsidTr="00351061">
        <w:trPr>
          <w:jc w:val="center"/>
        </w:trPr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5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Measurements of power/delay/chip area/timing/number of transistors.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 xml:space="preserve">               /10</w:t>
            </w:r>
          </w:p>
        </w:tc>
      </w:tr>
      <w:tr w:rsidR="00E45038" w:rsidRPr="00E45038" w:rsidTr="00351061">
        <w:trPr>
          <w:jc w:val="center"/>
        </w:trPr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5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LTSPICE code/extractions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 xml:space="preserve">               /10</w:t>
            </w:r>
          </w:p>
        </w:tc>
      </w:tr>
      <w:tr w:rsidR="00E45038" w:rsidRPr="00E45038" w:rsidTr="00351061">
        <w:trPr>
          <w:jc w:val="center"/>
        </w:trPr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5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Measurements in LTSPICE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 xml:space="preserve">               /15</w:t>
            </w:r>
          </w:p>
        </w:tc>
      </w:tr>
      <w:tr w:rsidR="00E45038" w:rsidRPr="00E45038" w:rsidTr="00351061">
        <w:trPr>
          <w:jc w:val="center"/>
        </w:trPr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5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Conclusion and References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 xml:space="preserve">               /5</w:t>
            </w:r>
          </w:p>
        </w:tc>
      </w:tr>
      <w:tr w:rsidR="00E45038" w:rsidRPr="00E45038" w:rsidTr="00351061">
        <w:trPr>
          <w:jc w:val="center"/>
        </w:trPr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5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 xml:space="preserve">Presentation 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…………/10</w:t>
            </w:r>
          </w:p>
        </w:tc>
      </w:tr>
      <w:tr w:rsidR="00E45038" w:rsidRPr="00E45038" w:rsidTr="00351061">
        <w:trPr>
          <w:trHeight w:val="471"/>
          <w:jc w:val="center"/>
        </w:trPr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</w:p>
        </w:tc>
        <w:tc>
          <w:tcPr>
            <w:tcW w:w="5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TOTAL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5038" w:rsidRPr="00E45038" w:rsidRDefault="00E45038" w:rsidP="00E45038">
            <w:pPr>
              <w:tabs>
                <w:tab w:val="left" w:pos="720"/>
                <w:tab w:val="left" w:pos="2160"/>
              </w:tabs>
              <w:spacing w:after="0" w:line="280" w:lineRule="atLeas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</w:rPr>
            </w:pPr>
            <w:r w:rsidRPr="00E4503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 xml:space="preserve">              </w:t>
            </w:r>
            <w:r w:rsidRPr="00E4503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</w:rPr>
              <w:t>/100</w:t>
            </w:r>
          </w:p>
        </w:tc>
      </w:tr>
    </w:tbl>
    <w:p w:rsidR="00E45038" w:rsidRPr="00E45038" w:rsidRDefault="00351061" w:rsidP="00E4503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106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65405</wp:posOffset>
                </wp:positionV>
                <wp:extent cx="34925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061" w:rsidRPr="00040D5D" w:rsidRDefault="00351061">
                            <w:pPr>
                              <w:rPr>
                                <w:sz w:val="36"/>
                              </w:rPr>
                            </w:pPr>
                            <w:r w:rsidRPr="00040D5D">
                              <w:rPr>
                                <w:sz w:val="3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97.5pt;margin-top:5.15pt;width:27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" filled="f" stroked="f">
                <v:textbox style="mso-fit-shape-to-text:t">
                  <w:txbxContent>
                    <w:p w:rsidR="00351061" w:rsidRPr="00040D5D" w:rsidRDefault="00351061">
                      <w:pPr>
                        <w:rPr>
                          <w:sz w:val="36"/>
                        </w:rPr>
                      </w:pPr>
                      <w:r w:rsidRPr="00040D5D">
                        <w:rPr>
                          <w:sz w:val="3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E45038" w:rsidRPr="00E45038" w:rsidRDefault="00E45038" w:rsidP="00E4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038">
        <w:rPr>
          <w:rFonts w:ascii="Times New Roman" w:eastAsia="Times New Roman" w:hAnsi="Times New Roman" w:cs="Times New Roman"/>
          <w:sz w:val="24"/>
          <w:szCs w:val="24"/>
        </w:rPr>
        <w:t>We want the chip fabricated and test it through Independent Study. YES____, NO_____</w:t>
      </w:r>
    </w:p>
    <w:p w:rsidR="00E45038" w:rsidRPr="00E45038" w:rsidRDefault="00E45038" w:rsidP="00E45038">
      <w:pPr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5038" w:rsidRPr="00E45038" w:rsidRDefault="00E45038" w:rsidP="00E45038">
      <w:pPr>
        <w:tabs>
          <w:tab w:val="left" w:pos="5760"/>
        </w:tabs>
        <w:spacing w:after="0" w:line="240" w:lineRule="auto"/>
        <w:rPr>
          <w:rFonts w:ascii="Times" w:eastAsia="Times New Roman" w:hAnsi="Times" w:cs="Times"/>
          <w:sz w:val="24"/>
          <w:szCs w:val="24"/>
        </w:rPr>
      </w:pPr>
    </w:p>
    <w:p w:rsidR="00255222" w:rsidRDefault="00E45038" w:rsidP="00E45038">
      <w:pPr>
        <w:tabs>
          <w:tab w:val="left" w:pos="5760"/>
        </w:tabs>
        <w:spacing w:after="0" w:line="240" w:lineRule="auto"/>
        <w:rPr>
          <w:rFonts w:ascii="Times" w:eastAsia="Times New Roman" w:hAnsi="Times" w:cs="Times"/>
          <w:sz w:val="24"/>
          <w:szCs w:val="24"/>
        </w:rPr>
      </w:pPr>
      <w:r w:rsidRPr="00E45038">
        <w:rPr>
          <w:rFonts w:ascii="Times" w:eastAsia="Times New Roman" w:hAnsi="Times" w:cs="Times"/>
          <w:sz w:val="24"/>
          <w:szCs w:val="24"/>
        </w:rPr>
        <w:t>Note: Label your figures and tables. Reference them in your text and discuss your results.</w:t>
      </w:r>
    </w:p>
    <w:p w:rsidR="00351061" w:rsidRPr="00E45038" w:rsidRDefault="00351061" w:rsidP="00E45038">
      <w:pPr>
        <w:tabs>
          <w:tab w:val="left" w:pos="5760"/>
        </w:tabs>
        <w:spacing w:after="0" w:line="240" w:lineRule="auto"/>
        <w:rPr>
          <w:rFonts w:ascii="Times" w:eastAsia="Times New Roman" w:hAnsi="Times" w:cs="Times"/>
          <w:sz w:val="24"/>
          <w:szCs w:val="24"/>
        </w:rPr>
      </w:pPr>
    </w:p>
    <w:p w:rsidR="00E552BA" w:rsidRDefault="00310A30" w:rsidP="00E552BA">
      <w:pPr>
        <w:pStyle w:val="LabReportHeading"/>
      </w:pPr>
      <w:r>
        <w:lastRenderedPageBreak/>
        <w:t>Executive Summary</w:t>
      </w:r>
    </w:p>
    <w:p w:rsidR="00034455" w:rsidRDefault="00FB4BA4">
      <w:r>
        <w:t>The</w:t>
      </w:r>
      <w:r w:rsidR="00C9205E">
        <w:t xml:space="preserve"> name of our project is inspired by</w:t>
      </w:r>
      <w:r>
        <w:t xml:space="preserve"> the Enigma machine, a cypher </w:t>
      </w:r>
      <w:r w:rsidR="00C9205E">
        <w:t>machine used by the Germans in World War II</w:t>
      </w:r>
      <w:r w:rsidR="001863A4">
        <w:t xml:space="preserve">. </w:t>
      </w:r>
      <w:r w:rsidR="00E8352A">
        <w:t>The Enigma machine worked by mapping different letters to each other to produce an encrypted message</w:t>
      </w:r>
      <w:r w:rsidR="005E26B4">
        <w:t>,</w:t>
      </w:r>
      <w:r w:rsidR="00E8352A">
        <w:t xml:space="preserve"> which could be sent over the air to another location where it would be decrypted into the original message. </w:t>
      </w:r>
      <w:r w:rsidR="00597936">
        <w:t>This prevented allied forces from being able to understand German communication</w:t>
      </w:r>
      <w:r w:rsidR="005E26B4">
        <w:t>s</w:t>
      </w:r>
      <w:r w:rsidR="00597936">
        <w:t xml:space="preserve">, unless they could correctly guess the encryption ‘key’ for that day which would correctly decrypt the message. </w:t>
      </w:r>
      <w:r w:rsidR="00B50A1E">
        <w:t>In light</w:t>
      </w:r>
      <w:r w:rsidR="00657E73">
        <w:t xml:space="preserve"> of the Enigma machine, o</w:t>
      </w:r>
      <w:r w:rsidR="00B50A1E">
        <w:t>ur ‘Enigma G</w:t>
      </w:r>
      <w:r w:rsidR="001863A4">
        <w:t>ame</w:t>
      </w:r>
      <w:r w:rsidR="00B50A1E">
        <w:t>’</w:t>
      </w:r>
      <w:r w:rsidR="001863A4">
        <w:t xml:space="preserve"> requires two players, one to input a ‘key’, and another </w:t>
      </w:r>
      <w:r w:rsidR="00695B84">
        <w:t>who</w:t>
      </w:r>
      <w:r w:rsidR="001863A4">
        <w:t xml:space="preserve"> must guess it.</w:t>
      </w:r>
      <w:r w:rsidR="00034455">
        <w:t xml:space="preserve"> The rules of the game are as follows:</w:t>
      </w:r>
    </w:p>
    <w:p w:rsidR="001C1451" w:rsidRDefault="001C1451" w:rsidP="00034455">
      <w:pPr>
        <w:pStyle w:val="ListParagraph"/>
        <w:numPr>
          <w:ilvl w:val="0"/>
          <w:numId w:val="1"/>
        </w:numPr>
      </w:pPr>
      <w:r>
        <w:t>Player 1 and Player 2 agree on a turn limit, which will be the amount of opportunities Player 2 gets to make a ‘guess’.</w:t>
      </w:r>
    </w:p>
    <w:p w:rsidR="00034455" w:rsidRDefault="00034455" w:rsidP="00034455">
      <w:pPr>
        <w:pStyle w:val="ListParagraph"/>
        <w:numPr>
          <w:ilvl w:val="0"/>
          <w:numId w:val="1"/>
        </w:numPr>
      </w:pPr>
      <w:r>
        <w:t xml:space="preserve">Player 1 inputs a ‘key’ into the designated </w:t>
      </w:r>
      <w:r w:rsidR="001C1451">
        <w:t xml:space="preserve">Player 1 </w:t>
      </w:r>
      <w:r>
        <w:t>location, consisting of 4 unique extended ASCII or UTF-8 characters (both of which can be represented with 8-bits).</w:t>
      </w:r>
    </w:p>
    <w:p w:rsidR="00077553" w:rsidRDefault="00077553" w:rsidP="00034455">
      <w:pPr>
        <w:pStyle w:val="ListParagraph"/>
        <w:numPr>
          <w:ilvl w:val="0"/>
          <w:numId w:val="1"/>
        </w:numPr>
      </w:pPr>
      <w:r>
        <w:t>Player 2 inputs a guess as to what the key is (which has the same limitations and encoding as the key)</w:t>
      </w:r>
      <w:r w:rsidR="001C1451">
        <w:t xml:space="preserve"> into the designated Player 2 location</w:t>
      </w:r>
      <w:r>
        <w:t>.</w:t>
      </w:r>
    </w:p>
    <w:p w:rsidR="00077553" w:rsidRDefault="00077553" w:rsidP="00034455">
      <w:pPr>
        <w:pStyle w:val="ListParagraph"/>
        <w:numPr>
          <w:ilvl w:val="0"/>
          <w:numId w:val="1"/>
        </w:numPr>
      </w:pPr>
      <w:r>
        <w:t>The ‘Enigma Game’</w:t>
      </w:r>
      <w:r w:rsidR="00503ED7">
        <w:t xml:space="preserve"> chip lets Player 2</w:t>
      </w:r>
      <w:r>
        <w:t xml:space="preserve"> know whether the characters they guessed exist somewhere in the key and if the character is in the correct location.</w:t>
      </w:r>
    </w:p>
    <w:p w:rsidR="00077553" w:rsidRDefault="00077553" w:rsidP="00077553">
      <w:pPr>
        <w:pStyle w:val="ListParagraph"/>
        <w:numPr>
          <w:ilvl w:val="0"/>
          <w:numId w:val="1"/>
        </w:numPr>
      </w:pPr>
      <w:r>
        <w:t>Player 2 continues to guess and receive a result from the chip until they guess the correct key</w:t>
      </w:r>
      <w:r w:rsidR="001C1451">
        <w:t xml:space="preserve"> (meaning all characters in the guess exist in the key and are in the correct place, as determined by the Enigma Game chip), resulting in a win, or the predetermined turn limit is reached, resulting in a loss.</w:t>
      </w:r>
    </w:p>
    <w:p w:rsidR="0069114F" w:rsidRDefault="009621D0" w:rsidP="00607E3B">
      <w:r>
        <w:t>The game chip must only provide two outputs for each character in the guess</w:t>
      </w:r>
      <w:r w:rsidR="001A3A91">
        <w:t>: the ‘match’ bit which denotes that the character matches one of the characters in the key, and the ‘placement’ bit which denotes that the character is in the correct place</w:t>
      </w:r>
      <w:r>
        <w:t>. If we limit the key to four characters, the chip</w:t>
      </w:r>
      <w:r w:rsidR="0069114F">
        <w:t xml:space="preserve"> can be constructed with a to</w:t>
      </w:r>
      <w:r w:rsidR="00767701">
        <w:t>tal of eight 8-bit inputs</w:t>
      </w:r>
      <w:r w:rsidR="0069114F">
        <w:t xml:space="preserve"> (four for the key and four for the guess), sixteen special comparators which can check for a character match, and a 4-bit OR gate to check if there is a match anywhere in the key.</w:t>
      </w:r>
      <w:r>
        <w:t xml:space="preserve"> </w:t>
      </w:r>
    </w:p>
    <w:p w:rsidR="00607E3B" w:rsidRDefault="00607E3B" w:rsidP="00607E3B">
      <w:r>
        <w:t xml:space="preserve">Physical interaction with the game chip would be possible by connecting a keyboard to a decoder which would act as an interface for the character inputs, and lightbulbs or LEDs could be connected to the placement and match outputs for each </w:t>
      </w:r>
      <w:r w:rsidR="005B2704">
        <w:t xml:space="preserve">character so that they are understandable by the players. </w:t>
      </w:r>
      <w:r w:rsidR="0069114F">
        <w:t>In order to simulate interactivity with the game chip, we will use the Python scripting language to interface with the Spice model of the device.</w:t>
      </w:r>
    </w:p>
    <w:p w:rsidR="00CE025E" w:rsidRDefault="00CB65E3" w:rsidP="00607E3B">
      <w:r>
        <w:t>Application-Specific Integrated Circuits (ASIC)</w:t>
      </w:r>
      <w:r w:rsidR="00EF0B13">
        <w:t xml:space="preserve"> such as this one historically have</w:t>
      </w:r>
      <w:r w:rsidR="00CE025E">
        <w:t xml:space="preserve"> be</w:t>
      </w:r>
      <w:r w:rsidR="00EF0B13">
        <w:t>en</w:t>
      </w:r>
      <w:r w:rsidR="00CE025E">
        <w:t xml:space="preserve"> </w:t>
      </w:r>
      <w:r w:rsidR="002762B7">
        <w:t>used in cars and PDAs</w:t>
      </w:r>
      <w:r>
        <w:t>. D</w:t>
      </w:r>
      <w:r w:rsidR="00EF0B13">
        <w:t xml:space="preserve">ue to the </w:t>
      </w:r>
      <w:r>
        <w:t xml:space="preserve">complexity of video games and </w:t>
      </w:r>
      <w:r w:rsidR="00526AF4">
        <w:t xml:space="preserve">toys and </w:t>
      </w:r>
      <w:r>
        <w:t xml:space="preserve">the </w:t>
      </w:r>
      <w:r w:rsidR="00EF0B13">
        <w:t xml:space="preserve">specialized </w:t>
      </w:r>
      <w:r>
        <w:t>nature of ASICs</w:t>
      </w:r>
      <w:r w:rsidR="00EF0B13">
        <w:t>, it’s easier and cheaper for companies to program generic EEPROM chips to run electronic toys</w:t>
      </w:r>
      <w:r w:rsidR="00301B6C">
        <w:t>,</w:t>
      </w:r>
      <w:r w:rsidR="00EF0B13">
        <w:t xml:space="preserve"> or CPUs to run m</w:t>
      </w:r>
      <w:r w:rsidR="00301B6C">
        <w:t xml:space="preserve">odern video games; this limits the use of a chip like </w:t>
      </w:r>
      <w:r w:rsidR="005436F3">
        <w:t>this</w:t>
      </w:r>
      <w:r w:rsidR="00301B6C">
        <w:t xml:space="preserve"> in modernity.</w:t>
      </w:r>
    </w:p>
    <w:p w:rsidR="00476B89" w:rsidRDefault="00476B89" w:rsidP="00607E3B"/>
    <w:p w:rsidR="00476B89" w:rsidRDefault="00476B89" w:rsidP="00607E3B"/>
    <w:p w:rsidR="00476B89" w:rsidRPr="00193045" w:rsidRDefault="00476B89" w:rsidP="00607E3B"/>
    <w:p w:rsidR="00E552BA" w:rsidRDefault="00310A30" w:rsidP="00E552BA">
      <w:pPr>
        <w:pStyle w:val="LabReportHeading"/>
      </w:pPr>
      <w:r>
        <w:lastRenderedPageBreak/>
        <w:t>Introduction</w:t>
      </w:r>
    </w:p>
    <w:p w:rsidR="00873CA6" w:rsidRPr="00DF2FF1" w:rsidRDefault="00F15A31" w:rsidP="00E552BA">
      <w:r>
        <w:t xml:space="preserve">The Enigma Game is basically a password guessing game that lets you know if your entry is correct. </w:t>
      </w:r>
      <w:r w:rsidR="00873CA6">
        <w:t xml:space="preserve">As with a password, the order in which you type in a character matters. For simplicity, we will assume that all characters in a </w:t>
      </w:r>
      <w:r w:rsidR="00873CA6">
        <w:rPr>
          <w:b/>
        </w:rPr>
        <w:t>KEY</w:t>
      </w:r>
      <w:r w:rsidR="00873CA6">
        <w:t xml:space="preserve"> are unique (meaning no repeats). </w:t>
      </w:r>
      <w:r>
        <w:t xml:space="preserve">Constructing a game such as this seems daunting, but is very doable if you split it up into smaller parts. </w:t>
      </w:r>
      <w:r w:rsidR="00DF2FF1">
        <w:t xml:space="preserve">There are many references to inputs </w:t>
      </w:r>
      <w:r w:rsidR="006913B7">
        <w:t>and figures in this report</w:t>
      </w:r>
      <w:r w:rsidR="00DF2FF1">
        <w:t xml:space="preserve">, so </w:t>
      </w:r>
      <w:r w:rsidR="006913B7">
        <w:t>for readability, all input names</w:t>
      </w:r>
      <w:r w:rsidR="00DF2FF1">
        <w:t xml:space="preserve"> will be in </w:t>
      </w:r>
      <w:r w:rsidR="00DF2FF1" w:rsidRPr="00DF2FF1">
        <w:rPr>
          <w:b/>
        </w:rPr>
        <w:t>BOLD</w:t>
      </w:r>
      <w:r w:rsidR="00DF2FF1">
        <w:rPr>
          <w:b/>
        </w:rPr>
        <w:t xml:space="preserve"> </w:t>
      </w:r>
      <w:r w:rsidR="00DF2FF1">
        <w:t xml:space="preserve">and figures will be referenced in </w:t>
      </w:r>
      <w:r w:rsidR="00DF2FF1">
        <w:rPr>
          <w:i/>
        </w:rPr>
        <w:t>Italics</w:t>
      </w:r>
      <w:r w:rsidR="00DF2FF1">
        <w:t>.</w:t>
      </w:r>
    </w:p>
    <w:p w:rsidR="00F15A31" w:rsidRDefault="00F15A31" w:rsidP="00E552BA">
      <w:r>
        <w:t xml:space="preserve">There are 8 8-bit input ‘busses’, one for each character of both the </w:t>
      </w:r>
      <w:r w:rsidR="00873CA6">
        <w:rPr>
          <w:b/>
        </w:rPr>
        <w:t>KEY</w:t>
      </w:r>
      <w:r>
        <w:t xml:space="preserve"> and the </w:t>
      </w:r>
      <w:r w:rsidR="00873CA6">
        <w:rPr>
          <w:b/>
        </w:rPr>
        <w:t>GUESS</w:t>
      </w:r>
      <w:r w:rsidR="00873CA6" w:rsidRPr="00873CA6">
        <w:t>,</w:t>
      </w:r>
      <w:r w:rsidR="00873CA6">
        <w:rPr>
          <w:b/>
        </w:rPr>
        <w:t xml:space="preserve"> </w:t>
      </w:r>
      <w:r w:rsidR="00873CA6">
        <w:t>because an extended ASCII or UTF-8 encoded character is represented with 8 bits</w:t>
      </w:r>
      <w:r>
        <w:t xml:space="preserve">. We need to know two things for each </w:t>
      </w:r>
      <w:r w:rsidR="00873CA6" w:rsidRPr="00873CA6">
        <w:rPr>
          <w:b/>
        </w:rPr>
        <w:t>GUESS</w:t>
      </w:r>
      <w:r>
        <w:t xml:space="preserve"> character: does this character match the corresponding character in the </w:t>
      </w:r>
      <w:r w:rsidR="00873CA6">
        <w:rPr>
          <w:b/>
        </w:rPr>
        <w:t>KEY</w:t>
      </w:r>
      <w:r w:rsidR="00D6360F">
        <w:t xml:space="preserve">, and if not, does it match any other character in the </w:t>
      </w:r>
      <w:r w:rsidR="00873CA6">
        <w:rPr>
          <w:b/>
        </w:rPr>
        <w:t>KEY</w:t>
      </w:r>
      <w:r w:rsidR="00D6360F">
        <w:t xml:space="preserve">? We’ll call these 2 outputs </w:t>
      </w:r>
      <w:r w:rsidR="00873CA6">
        <w:rPr>
          <w:b/>
        </w:rPr>
        <w:t>PLACE</w:t>
      </w:r>
      <w:r w:rsidR="00D6360F">
        <w:t xml:space="preserve"> (for when the </w:t>
      </w:r>
      <w:r w:rsidR="00873CA6">
        <w:rPr>
          <w:b/>
        </w:rPr>
        <w:t>GUESS</w:t>
      </w:r>
      <w:r w:rsidR="00D6360F">
        <w:t xml:space="preserve"> character matches a </w:t>
      </w:r>
      <w:r w:rsidR="00873CA6">
        <w:rPr>
          <w:b/>
        </w:rPr>
        <w:t>KEY</w:t>
      </w:r>
      <w:r w:rsidR="00D6360F">
        <w:t xml:space="preserve"> character in the correct location) and </w:t>
      </w:r>
      <w:r w:rsidR="00873CA6">
        <w:rPr>
          <w:b/>
        </w:rPr>
        <w:t>MATCH</w:t>
      </w:r>
      <w:r w:rsidR="00D6360F">
        <w:t xml:space="preserve"> (for when the </w:t>
      </w:r>
      <w:r w:rsidR="00DF2FF1">
        <w:rPr>
          <w:b/>
        </w:rPr>
        <w:t>GUESS</w:t>
      </w:r>
      <w:r w:rsidR="00D6360F">
        <w:t xml:space="preserve"> character matches a </w:t>
      </w:r>
      <w:r w:rsidR="00DF2FF1">
        <w:rPr>
          <w:b/>
        </w:rPr>
        <w:t>KEY</w:t>
      </w:r>
      <w:r w:rsidR="00D6360F">
        <w:t xml:space="preserve"> character in a different location).</w:t>
      </w:r>
      <w:r w:rsidR="00873CA6">
        <w:t xml:space="preserve"> We’ll say we want </w:t>
      </w:r>
      <w:r w:rsidR="00873CA6">
        <w:rPr>
          <w:b/>
        </w:rPr>
        <w:t>PLACE</w:t>
      </w:r>
      <w:r w:rsidR="00873CA6">
        <w:t xml:space="preserve"> to be </w:t>
      </w:r>
      <w:r w:rsidR="00873CA6">
        <w:rPr>
          <w:b/>
        </w:rPr>
        <w:t>HIGH</w:t>
      </w:r>
      <w:r w:rsidR="00873CA6">
        <w:t xml:space="preserve"> when the </w:t>
      </w:r>
      <w:r w:rsidR="00DF2FF1">
        <w:rPr>
          <w:b/>
        </w:rPr>
        <w:t>KEY</w:t>
      </w:r>
      <w:r w:rsidR="00873CA6">
        <w:t xml:space="preserve"> and </w:t>
      </w:r>
      <w:r w:rsidR="00DF2FF1">
        <w:rPr>
          <w:b/>
        </w:rPr>
        <w:t>GUESS</w:t>
      </w:r>
      <w:r w:rsidR="00873CA6">
        <w:t xml:space="preserve"> in the same position matches, and </w:t>
      </w:r>
      <w:r w:rsidR="00873CA6">
        <w:rPr>
          <w:b/>
        </w:rPr>
        <w:t>LOW</w:t>
      </w:r>
      <w:r w:rsidR="00873CA6">
        <w:t xml:space="preserve"> otherwise. Similarly, we’ll say </w:t>
      </w:r>
      <w:r w:rsidR="00873CA6">
        <w:rPr>
          <w:b/>
        </w:rPr>
        <w:t xml:space="preserve">MATCH </w:t>
      </w:r>
      <w:r w:rsidR="00873CA6">
        <w:t xml:space="preserve">should be </w:t>
      </w:r>
      <w:r w:rsidR="00873CA6">
        <w:rPr>
          <w:b/>
        </w:rPr>
        <w:t>HIGH</w:t>
      </w:r>
      <w:r w:rsidR="00873CA6">
        <w:t xml:space="preserve"> when </w:t>
      </w:r>
      <w:r w:rsidR="00DF2FF1">
        <w:t xml:space="preserve">the </w:t>
      </w:r>
      <w:r w:rsidR="00DF2FF1">
        <w:rPr>
          <w:b/>
        </w:rPr>
        <w:t>GUESS</w:t>
      </w:r>
      <w:r w:rsidR="00DF2FF1">
        <w:t xml:space="preserve"> character matches a </w:t>
      </w:r>
      <w:r w:rsidR="00DF2FF1">
        <w:rPr>
          <w:b/>
        </w:rPr>
        <w:t xml:space="preserve">KEY </w:t>
      </w:r>
      <w:r w:rsidR="00DF2FF1">
        <w:t xml:space="preserve">character in a different location. This is illustrated in </w:t>
      </w:r>
      <w:r w:rsidR="00DF2FF1">
        <w:rPr>
          <w:i/>
        </w:rPr>
        <w:t>Figure 1</w:t>
      </w:r>
      <w:r w:rsidR="00DF2FF1">
        <w:t>.</w:t>
      </w:r>
    </w:p>
    <w:p w:rsidR="00D84587" w:rsidRDefault="00F7771E" w:rsidP="00E552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72390</wp:posOffset>
                </wp:positionV>
                <wp:extent cx="2984500" cy="21971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0" cy="2197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71E" w:rsidRDefault="00F7771E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97"/>
                              <w:gridCol w:w="2191"/>
                            </w:tblGrid>
                            <w:tr w:rsidR="00F7771E" w:rsidTr="00F7771E">
                              <w:trPr>
                                <w:trHeight w:val="259"/>
                              </w:trPr>
                              <w:tc>
                                <w:tcPr>
                                  <w:tcW w:w="2246" w:type="dxa"/>
                                  <w:shd w:val="clear" w:color="auto" w:fill="E7E6E6" w:themeFill="background2"/>
                                </w:tcPr>
                                <w:p w:rsidR="00F7771E" w:rsidRPr="00F7771E" w:rsidRDefault="00F7771E" w:rsidP="00F7771E">
                                  <w:pPr>
                                    <w:jc w:val="center"/>
                                  </w:pPr>
                                  <w:r w:rsidRPr="00F7771E">
                                    <w:t>Condition</w:t>
                                  </w:r>
                                </w:p>
                              </w:tc>
                              <w:tc>
                                <w:tcPr>
                                  <w:tcW w:w="2247" w:type="dxa"/>
                                  <w:shd w:val="clear" w:color="auto" w:fill="E7E6E6" w:themeFill="background2"/>
                                </w:tcPr>
                                <w:p w:rsidR="00F7771E" w:rsidRPr="00F7771E" w:rsidRDefault="00F7771E" w:rsidP="00F7771E">
                                  <w:pPr>
                                    <w:jc w:val="center"/>
                                  </w:pPr>
                                  <w:r w:rsidRPr="00F7771E">
                                    <w:t>Output</w:t>
                                  </w:r>
                                </w:p>
                              </w:tc>
                            </w:tr>
                            <w:tr w:rsidR="00F7771E" w:rsidTr="00F7771E">
                              <w:trPr>
                                <w:trHeight w:val="160"/>
                              </w:trPr>
                              <w:tc>
                                <w:tcPr>
                                  <w:tcW w:w="2246" w:type="dxa"/>
                                </w:tcPr>
                                <w:p w:rsidR="00F7771E" w:rsidRPr="00F7771E" w:rsidRDefault="00F7771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GUESS A == KEY A </w:t>
                                  </w:r>
                                </w:p>
                              </w:tc>
                              <w:tc>
                                <w:tcPr>
                                  <w:tcW w:w="2247" w:type="dxa"/>
                                </w:tcPr>
                                <w:p w:rsidR="00F7771E" w:rsidRPr="00F7771E" w:rsidRDefault="00F7771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PLACE = HIGH</w:t>
                                  </w:r>
                                </w:p>
                              </w:tc>
                            </w:tr>
                            <w:tr w:rsidR="00F7771E" w:rsidTr="00F7771E">
                              <w:trPr>
                                <w:trHeight w:val="79"/>
                              </w:trPr>
                              <w:tc>
                                <w:tcPr>
                                  <w:tcW w:w="2246" w:type="dxa"/>
                                </w:tcPr>
                                <w:p w:rsidR="00F7771E" w:rsidRPr="00F7771E" w:rsidRDefault="00F7771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GUESS A != KEY A</w:t>
                                  </w:r>
                                </w:p>
                              </w:tc>
                              <w:tc>
                                <w:tcPr>
                                  <w:tcW w:w="2247" w:type="dxa"/>
                                </w:tcPr>
                                <w:p w:rsidR="00F7771E" w:rsidRPr="00F7771E" w:rsidRDefault="00F7771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PLACE = LOW</w:t>
                                  </w:r>
                                </w:p>
                              </w:tc>
                            </w:tr>
                            <w:tr w:rsidR="00F7771E" w:rsidTr="00F7771E">
                              <w:trPr>
                                <w:trHeight w:val="417"/>
                              </w:trPr>
                              <w:tc>
                                <w:tcPr>
                                  <w:tcW w:w="2246" w:type="dxa"/>
                                </w:tcPr>
                                <w:p w:rsidR="00F7771E" w:rsidRPr="00F7771E" w:rsidRDefault="00F7771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GUESS A == KEY B, C, </w:t>
                                  </w:r>
                                  <w:r w:rsidRPr="00F7771E">
                                    <w:t>or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D</w:t>
                                  </w:r>
                                </w:p>
                              </w:tc>
                              <w:tc>
                                <w:tcPr>
                                  <w:tcW w:w="2247" w:type="dxa"/>
                                </w:tcPr>
                                <w:p w:rsidR="00F7771E" w:rsidRPr="00F7771E" w:rsidRDefault="00F7771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MATCH = HIGH</w:t>
                                  </w:r>
                                </w:p>
                              </w:tc>
                            </w:tr>
                            <w:tr w:rsidR="00F7771E" w:rsidTr="00F7771E">
                              <w:trPr>
                                <w:trHeight w:val="417"/>
                              </w:trPr>
                              <w:tc>
                                <w:tcPr>
                                  <w:tcW w:w="2246" w:type="dxa"/>
                                </w:tcPr>
                                <w:p w:rsidR="00F7771E" w:rsidRDefault="00F7771E">
                                  <w:r>
                                    <w:rPr>
                                      <w:b/>
                                    </w:rPr>
                                    <w:t xml:space="preserve">GUESS A </w:t>
                                  </w:r>
                                  <w:r>
                                    <w:rPr>
                                      <w:b/>
                                    </w:rPr>
                                    <w:t>!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= KEY B, C, </w:t>
                                  </w:r>
                                  <w:r w:rsidRPr="00F7771E">
                                    <w:t>or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D</w:t>
                                  </w:r>
                                </w:p>
                              </w:tc>
                              <w:tc>
                                <w:tcPr>
                                  <w:tcW w:w="2247" w:type="dxa"/>
                                </w:tcPr>
                                <w:p w:rsidR="00F7771E" w:rsidRPr="00F7771E" w:rsidRDefault="00F7771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MATCH = LOW</w:t>
                                  </w:r>
                                </w:p>
                              </w:tc>
                            </w:tr>
                          </w:tbl>
                          <w:p w:rsidR="00F7771E" w:rsidRDefault="00F777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5.5pt;margin-top:5.7pt;width:235pt;height:173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" filled="f" stroked="f">
                <v:textbox>
                  <w:txbxContent>
                    <w:p w:rsidR="00F7771E" w:rsidRDefault="00F7771E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97"/>
                        <w:gridCol w:w="2191"/>
                      </w:tblGrid>
                      <w:tr w:rsidR="00F7771E" w:rsidTr="00F7771E">
                        <w:trPr>
                          <w:trHeight w:val="259"/>
                        </w:trPr>
                        <w:tc>
                          <w:tcPr>
                            <w:tcW w:w="2246" w:type="dxa"/>
                            <w:shd w:val="clear" w:color="auto" w:fill="E7E6E6" w:themeFill="background2"/>
                          </w:tcPr>
                          <w:p w:rsidR="00F7771E" w:rsidRPr="00F7771E" w:rsidRDefault="00F7771E" w:rsidP="00F7771E">
                            <w:pPr>
                              <w:jc w:val="center"/>
                            </w:pPr>
                            <w:r w:rsidRPr="00F7771E">
                              <w:t>Condition</w:t>
                            </w:r>
                          </w:p>
                        </w:tc>
                        <w:tc>
                          <w:tcPr>
                            <w:tcW w:w="2247" w:type="dxa"/>
                            <w:shd w:val="clear" w:color="auto" w:fill="E7E6E6" w:themeFill="background2"/>
                          </w:tcPr>
                          <w:p w:rsidR="00F7771E" w:rsidRPr="00F7771E" w:rsidRDefault="00F7771E" w:rsidP="00F7771E">
                            <w:pPr>
                              <w:jc w:val="center"/>
                            </w:pPr>
                            <w:r w:rsidRPr="00F7771E">
                              <w:t>Output</w:t>
                            </w:r>
                          </w:p>
                        </w:tc>
                      </w:tr>
                      <w:tr w:rsidR="00F7771E" w:rsidTr="00F7771E">
                        <w:trPr>
                          <w:trHeight w:val="160"/>
                        </w:trPr>
                        <w:tc>
                          <w:tcPr>
                            <w:tcW w:w="2246" w:type="dxa"/>
                          </w:tcPr>
                          <w:p w:rsidR="00F7771E" w:rsidRPr="00F7771E" w:rsidRDefault="00F7771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GUESS A == KEY A </w:t>
                            </w:r>
                          </w:p>
                        </w:tc>
                        <w:tc>
                          <w:tcPr>
                            <w:tcW w:w="2247" w:type="dxa"/>
                          </w:tcPr>
                          <w:p w:rsidR="00F7771E" w:rsidRPr="00F7771E" w:rsidRDefault="00F7771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PLACE = HIGH</w:t>
                            </w:r>
                          </w:p>
                        </w:tc>
                      </w:tr>
                      <w:tr w:rsidR="00F7771E" w:rsidTr="00F7771E">
                        <w:trPr>
                          <w:trHeight w:val="79"/>
                        </w:trPr>
                        <w:tc>
                          <w:tcPr>
                            <w:tcW w:w="2246" w:type="dxa"/>
                          </w:tcPr>
                          <w:p w:rsidR="00F7771E" w:rsidRPr="00F7771E" w:rsidRDefault="00F7771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GUESS A != KEY A</w:t>
                            </w:r>
                          </w:p>
                        </w:tc>
                        <w:tc>
                          <w:tcPr>
                            <w:tcW w:w="2247" w:type="dxa"/>
                          </w:tcPr>
                          <w:p w:rsidR="00F7771E" w:rsidRPr="00F7771E" w:rsidRDefault="00F7771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PLACE = LOW</w:t>
                            </w:r>
                          </w:p>
                        </w:tc>
                      </w:tr>
                      <w:tr w:rsidR="00F7771E" w:rsidTr="00F7771E">
                        <w:trPr>
                          <w:trHeight w:val="417"/>
                        </w:trPr>
                        <w:tc>
                          <w:tcPr>
                            <w:tcW w:w="2246" w:type="dxa"/>
                          </w:tcPr>
                          <w:p w:rsidR="00F7771E" w:rsidRPr="00F7771E" w:rsidRDefault="00F7771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GUESS A == KEY B, C, </w:t>
                            </w:r>
                            <w:r w:rsidRPr="00F7771E">
                              <w:t>or</w:t>
                            </w:r>
                            <w:r>
                              <w:rPr>
                                <w:b/>
                              </w:rPr>
                              <w:t xml:space="preserve"> D</w:t>
                            </w:r>
                          </w:p>
                        </w:tc>
                        <w:tc>
                          <w:tcPr>
                            <w:tcW w:w="2247" w:type="dxa"/>
                          </w:tcPr>
                          <w:p w:rsidR="00F7771E" w:rsidRPr="00F7771E" w:rsidRDefault="00F7771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MATCH = HIGH</w:t>
                            </w:r>
                          </w:p>
                        </w:tc>
                      </w:tr>
                      <w:tr w:rsidR="00F7771E" w:rsidTr="00F7771E">
                        <w:trPr>
                          <w:trHeight w:val="417"/>
                        </w:trPr>
                        <w:tc>
                          <w:tcPr>
                            <w:tcW w:w="2246" w:type="dxa"/>
                          </w:tcPr>
                          <w:p w:rsidR="00F7771E" w:rsidRDefault="00F7771E">
                            <w:r>
                              <w:rPr>
                                <w:b/>
                              </w:rPr>
                              <w:t xml:space="preserve">GUESS A </w:t>
                            </w:r>
                            <w:r>
                              <w:rPr>
                                <w:b/>
                              </w:rPr>
                              <w:t>!</w:t>
                            </w:r>
                            <w:r>
                              <w:rPr>
                                <w:b/>
                              </w:rPr>
                              <w:t xml:space="preserve">= KEY B, C, </w:t>
                            </w:r>
                            <w:r w:rsidRPr="00F7771E">
                              <w:t>or</w:t>
                            </w:r>
                            <w:r>
                              <w:rPr>
                                <w:b/>
                              </w:rPr>
                              <w:t xml:space="preserve"> D</w:t>
                            </w:r>
                          </w:p>
                        </w:tc>
                        <w:tc>
                          <w:tcPr>
                            <w:tcW w:w="2247" w:type="dxa"/>
                          </w:tcPr>
                          <w:p w:rsidR="00F7771E" w:rsidRPr="00F7771E" w:rsidRDefault="00F7771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MATCH = LOW</w:t>
                            </w:r>
                          </w:p>
                        </w:tc>
                      </w:tr>
                    </w:tbl>
                    <w:p w:rsidR="00F7771E" w:rsidRDefault="00F7771E"/>
                  </w:txbxContent>
                </v:textbox>
                <w10:wrap type="square"/>
              </v:shape>
            </w:pict>
          </mc:Fallback>
        </mc:AlternateContent>
      </w:r>
    </w:p>
    <w:p w:rsidR="00D84587" w:rsidRDefault="001B4FA9" w:rsidP="00E552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4F91E0C" wp14:editId="24029BC9">
                <wp:simplePos x="0" y="0"/>
                <wp:positionH relativeFrom="column">
                  <wp:posOffset>1967865</wp:posOffset>
                </wp:positionH>
                <wp:positionV relativeFrom="paragraph">
                  <wp:posOffset>197485</wp:posOffset>
                </wp:positionV>
                <wp:extent cx="273050" cy="3302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FA9" w:rsidRPr="008A69FC" w:rsidRDefault="001B4FA9" w:rsidP="001B4FA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91E0C" id="_x0000_s1031" type="#_x0000_t202" style="position:absolute;margin-left:154.95pt;margin-top:15.55pt;width:21.5pt;height:2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" filled="f" stroked="f">
                <v:textbox>
                  <w:txbxContent>
                    <w:p w:rsidR="001B4FA9" w:rsidRPr="008A69FC" w:rsidRDefault="001B4FA9" w:rsidP="001B4FA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4F91E0C" wp14:editId="24029BC9">
                <wp:simplePos x="0" y="0"/>
                <wp:positionH relativeFrom="column">
                  <wp:posOffset>2527300</wp:posOffset>
                </wp:positionH>
                <wp:positionV relativeFrom="paragraph">
                  <wp:posOffset>191135</wp:posOffset>
                </wp:positionV>
                <wp:extent cx="273050" cy="3302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FA9" w:rsidRPr="008A69FC" w:rsidRDefault="001B4FA9" w:rsidP="001B4FA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91E0C" id="_x0000_s1032" type="#_x0000_t202" style="position:absolute;margin-left:199pt;margin-top:15.05pt;width:21.5pt;height:2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" filled="f" stroked="f">
                <v:textbox>
                  <w:txbxContent>
                    <w:p w:rsidR="001B4FA9" w:rsidRPr="008A69FC" w:rsidRDefault="001B4FA9" w:rsidP="001B4FA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191F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B6439F1" wp14:editId="0F0FA87F">
                <wp:simplePos x="0" y="0"/>
                <wp:positionH relativeFrom="column">
                  <wp:posOffset>1428750</wp:posOffset>
                </wp:positionH>
                <wp:positionV relativeFrom="paragraph">
                  <wp:posOffset>197485</wp:posOffset>
                </wp:positionV>
                <wp:extent cx="273050" cy="330200"/>
                <wp:effectExtent l="57150" t="0" r="69215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69FC" w:rsidRPr="008A69FC" w:rsidRDefault="00EF191F" w:rsidP="008A69F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439F1" id="_x0000_s1033" type="#_x0000_t202" style="position:absolute;margin-left:112.5pt;margin-top:15.55pt;width:21.5pt;height:2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" filled="f" stroked="f">
                <v:textbox>
                  <w:txbxContent>
                    <w:p w:rsidR="008A69FC" w:rsidRPr="008A69FC" w:rsidRDefault="00EF191F" w:rsidP="008A69F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69FC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BE26944" wp14:editId="37ED5F6C">
                <wp:simplePos x="0" y="0"/>
                <wp:positionH relativeFrom="column">
                  <wp:posOffset>869950</wp:posOffset>
                </wp:positionH>
                <wp:positionV relativeFrom="paragraph">
                  <wp:posOffset>199390</wp:posOffset>
                </wp:positionV>
                <wp:extent cx="273050" cy="3302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69FC" w:rsidRPr="008A69FC" w:rsidRDefault="008A69FC" w:rsidP="008A69F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26944" id="_x0000_s1034" type="#_x0000_t202" style="position:absolute;margin-left:68.5pt;margin-top:15.7pt;width:21.5pt;height:2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" filled="f" stroked="f">
                <v:textbox>
                  <w:txbxContent>
                    <w:p w:rsidR="008A69FC" w:rsidRPr="008A69FC" w:rsidRDefault="008A69FC" w:rsidP="008A69F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69FC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205740</wp:posOffset>
                </wp:positionV>
                <wp:extent cx="533400" cy="1404620"/>
                <wp:effectExtent l="0" t="0" r="0" b="19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69FC" w:rsidRPr="008A69FC" w:rsidRDefault="008A69F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A69FC">
                              <w:rPr>
                                <w:b/>
                                <w:sz w:val="28"/>
                                <w:szCs w:val="28"/>
                              </w:rPr>
                              <w:t>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18.5pt;margin-top:16.2pt;width:42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" filled="f" stroked="f">
                <v:textbox style="mso-fit-shape-to-text:t">
                  <w:txbxContent>
                    <w:p w:rsidR="008A69FC" w:rsidRPr="008A69FC" w:rsidRDefault="008A69F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A69FC">
                        <w:rPr>
                          <w:b/>
                          <w:sz w:val="28"/>
                          <w:szCs w:val="28"/>
                        </w:rPr>
                        <w:t>KEY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587" w:rsidRPr="00D84587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2BEFD7" wp14:editId="5D9CC59F">
                <wp:simplePos x="0" y="0"/>
                <wp:positionH relativeFrom="column">
                  <wp:posOffset>1873250</wp:posOffset>
                </wp:positionH>
                <wp:positionV relativeFrom="paragraph">
                  <wp:posOffset>129540</wp:posOffset>
                </wp:positionV>
                <wp:extent cx="488950" cy="488950"/>
                <wp:effectExtent l="0" t="0" r="254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8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A535D" id="Rectangle 7" o:spid="_x0000_s1026" style="position:absolute;margin-left:147.5pt;margin-top:10.2pt;width:38.5pt;height:3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" fillcolor="white [3212]" strokecolor="black [3213]" strokeweight="1pt"/>
            </w:pict>
          </mc:Fallback>
        </mc:AlternateContent>
      </w:r>
      <w:r w:rsidR="00D84587" w:rsidRPr="00D84587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A01296" wp14:editId="65F5CF91">
                <wp:simplePos x="0" y="0"/>
                <wp:positionH relativeFrom="column">
                  <wp:posOffset>2425065</wp:posOffset>
                </wp:positionH>
                <wp:positionV relativeFrom="paragraph">
                  <wp:posOffset>126365</wp:posOffset>
                </wp:positionV>
                <wp:extent cx="488950" cy="488950"/>
                <wp:effectExtent l="0" t="0" r="254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8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07950" id="Rectangle 8" o:spid="_x0000_s1026" style="position:absolute;margin-left:190.95pt;margin-top:9.95pt;width:38.5pt;height:3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" fillcolor="white [3212]" strokecolor="black [3213]" strokeweight="1pt"/>
            </w:pict>
          </mc:Fallback>
        </mc:AlternateContent>
      </w:r>
      <w:r w:rsidR="00D8458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F43FF6" wp14:editId="4B466E73">
                <wp:simplePos x="0" y="0"/>
                <wp:positionH relativeFrom="column">
                  <wp:posOffset>1320165</wp:posOffset>
                </wp:positionH>
                <wp:positionV relativeFrom="paragraph">
                  <wp:posOffset>126365</wp:posOffset>
                </wp:positionV>
                <wp:extent cx="488950" cy="488950"/>
                <wp:effectExtent l="0" t="0" r="254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8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4D34C" id="Rectangle 6" o:spid="_x0000_s1026" style="position:absolute;margin-left:103.95pt;margin-top:9.95pt;width:38.5pt;height:3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" fillcolor="white [3212]" strokecolor="black [3213]" strokeweight="1pt"/>
            </w:pict>
          </mc:Fallback>
        </mc:AlternateContent>
      </w:r>
      <w:r w:rsidR="00D8458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768350</wp:posOffset>
                </wp:positionH>
                <wp:positionV relativeFrom="paragraph">
                  <wp:posOffset>129540</wp:posOffset>
                </wp:positionV>
                <wp:extent cx="488950" cy="48895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8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A7F46" id="Rectangle 1" o:spid="_x0000_s1026" style="position:absolute;margin-left:60.5pt;margin-top:10.2pt;width:38.5pt;height:3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" fillcolor="white [3212]" strokecolor="black [3213]" strokeweight="1pt"/>
            </w:pict>
          </mc:Fallback>
        </mc:AlternateContent>
      </w:r>
    </w:p>
    <w:p w:rsidR="00D84587" w:rsidRDefault="00D84587" w:rsidP="00E552BA"/>
    <w:p w:rsidR="00D84587" w:rsidRDefault="00424385" w:rsidP="00E552BA">
      <w:r w:rsidRPr="0061067E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E59B457" wp14:editId="32685A2D">
                <wp:simplePos x="0" y="0"/>
                <wp:positionH relativeFrom="column">
                  <wp:posOffset>2349182</wp:posOffset>
                </wp:positionH>
                <wp:positionV relativeFrom="paragraph">
                  <wp:posOffset>225107</wp:posOffset>
                </wp:positionV>
                <wp:extent cx="1015365" cy="26670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1536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385" w:rsidRPr="00422525" w:rsidRDefault="00424385" w:rsidP="004243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22525">
                              <w:rPr>
                                <w:sz w:val="18"/>
                                <w:szCs w:val="18"/>
                              </w:rPr>
                              <w:t>check if equal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9B457" id="_x0000_s1036" type="#_x0000_t202" style="position:absolute;margin-left:184.95pt;margin-top:17.7pt;width:79.95pt;height:21pt;rotation:-90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" filled="f" stroked="f">
                <v:textbox>
                  <w:txbxContent>
                    <w:p w:rsidR="00424385" w:rsidRPr="00422525" w:rsidRDefault="00424385" w:rsidP="00424385">
                      <w:pPr>
                        <w:rPr>
                          <w:sz w:val="18"/>
                          <w:szCs w:val="18"/>
                        </w:rPr>
                      </w:pPr>
                      <w:r w:rsidRPr="00422525">
                        <w:rPr>
                          <w:sz w:val="18"/>
                          <w:szCs w:val="18"/>
                        </w:rPr>
                        <w:t>check if equal</w:t>
                      </w:r>
                    </w:p>
                  </w:txbxContent>
                </v:textbox>
              </v:shape>
            </w:pict>
          </mc:Fallback>
        </mc:AlternateContent>
      </w:r>
      <w:r w:rsidRPr="0061067E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243840</wp:posOffset>
                </wp:positionV>
                <wp:extent cx="1015365" cy="26670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1536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67E" w:rsidRPr="00422525" w:rsidRDefault="0042252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22525">
                              <w:rPr>
                                <w:sz w:val="18"/>
                                <w:szCs w:val="18"/>
                              </w:rPr>
                              <w:t>check if equal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50.5pt;margin-top:19.2pt;width:79.95pt;height:21pt;rotation:-90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" filled="f" stroked="f">
                <v:textbox>
                  <w:txbxContent>
                    <w:p w:rsidR="0061067E" w:rsidRPr="00422525" w:rsidRDefault="00422525">
                      <w:pPr>
                        <w:rPr>
                          <w:sz w:val="18"/>
                          <w:szCs w:val="18"/>
                        </w:rPr>
                      </w:pPr>
                      <w:r w:rsidRPr="00422525">
                        <w:rPr>
                          <w:sz w:val="18"/>
                          <w:szCs w:val="18"/>
                        </w:rPr>
                        <w:t>check if equal</w:t>
                      </w:r>
                    </w:p>
                  </w:txbxContent>
                </v:textbox>
              </v:shape>
            </w:pict>
          </mc:Fallback>
        </mc:AlternateContent>
      </w:r>
      <w:r w:rsidRPr="0061067E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E59B457" wp14:editId="32685A2D">
                <wp:simplePos x="0" y="0"/>
                <wp:positionH relativeFrom="column">
                  <wp:posOffset>1739900</wp:posOffset>
                </wp:positionH>
                <wp:positionV relativeFrom="paragraph">
                  <wp:posOffset>224790</wp:posOffset>
                </wp:positionV>
                <wp:extent cx="1015365" cy="26670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1536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385" w:rsidRPr="00422525" w:rsidRDefault="00424385" w:rsidP="004243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22525">
                              <w:rPr>
                                <w:sz w:val="18"/>
                                <w:szCs w:val="18"/>
                              </w:rPr>
                              <w:t>check if equal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9B457" id="_x0000_s1038" type="#_x0000_t202" style="position:absolute;margin-left:137pt;margin-top:17.7pt;width:79.95pt;height:21pt;rotation:-90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" filled="f" stroked="f">
                <v:textbox>
                  <w:txbxContent>
                    <w:p w:rsidR="00424385" w:rsidRPr="00422525" w:rsidRDefault="00424385" w:rsidP="00424385">
                      <w:pPr>
                        <w:rPr>
                          <w:sz w:val="18"/>
                          <w:szCs w:val="18"/>
                        </w:rPr>
                      </w:pPr>
                      <w:r w:rsidRPr="00422525">
                        <w:rPr>
                          <w:sz w:val="18"/>
                          <w:szCs w:val="18"/>
                        </w:rPr>
                        <w:t>check if equal</w:t>
                      </w:r>
                    </w:p>
                  </w:txbxContent>
                </v:textbox>
              </v:shape>
            </w:pict>
          </mc:Fallback>
        </mc:AlternateContent>
      </w:r>
      <w:r w:rsidRPr="0061067E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E59B457" wp14:editId="32685A2D">
                <wp:simplePos x="0" y="0"/>
                <wp:positionH relativeFrom="column">
                  <wp:posOffset>1219200</wp:posOffset>
                </wp:positionH>
                <wp:positionV relativeFrom="paragraph">
                  <wp:posOffset>243840</wp:posOffset>
                </wp:positionV>
                <wp:extent cx="1015365" cy="26670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1536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385" w:rsidRPr="00422525" w:rsidRDefault="00424385" w:rsidP="004243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22525">
                              <w:rPr>
                                <w:sz w:val="18"/>
                                <w:szCs w:val="18"/>
                              </w:rPr>
                              <w:t>check if equal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9B457" id="_x0000_s1039" type="#_x0000_t202" style="position:absolute;margin-left:96pt;margin-top:19.2pt;width:79.95pt;height:21pt;rotation:-90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" filled="f" stroked="f">
                <v:textbox>
                  <w:txbxContent>
                    <w:p w:rsidR="00424385" w:rsidRPr="00422525" w:rsidRDefault="00424385" w:rsidP="00424385">
                      <w:pPr>
                        <w:rPr>
                          <w:sz w:val="18"/>
                          <w:szCs w:val="18"/>
                        </w:rPr>
                      </w:pPr>
                      <w:r w:rsidRPr="00422525">
                        <w:rPr>
                          <w:sz w:val="18"/>
                          <w:szCs w:val="18"/>
                        </w:rPr>
                        <w:t>check if equal</w:t>
                      </w:r>
                    </w:p>
                  </w:txbxContent>
                </v:textbox>
              </v:shape>
            </w:pict>
          </mc:Fallback>
        </mc:AlternateContent>
      </w:r>
      <w:r w:rsidR="00D8458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DFF440" wp14:editId="26AA0249">
                <wp:simplePos x="0" y="0"/>
                <wp:positionH relativeFrom="column">
                  <wp:posOffset>1014730</wp:posOffset>
                </wp:positionH>
                <wp:positionV relativeFrom="paragraph">
                  <wp:posOffset>129540</wp:posOffset>
                </wp:positionV>
                <wp:extent cx="1648675" cy="965200"/>
                <wp:effectExtent l="0" t="38100" r="66040" b="25400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8675" cy="965200"/>
                        </a:xfrm>
                        <a:prstGeom prst="curvedConnector3">
                          <a:avLst>
                            <a:gd name="adj1" fmla="val 1000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2FFE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4" o:spid="_x0000_s1026" type="#_x0000_t38" style="position:absolute;margin-left:79.9pt;margin-top:10.2pt;width:129.8pt;height:7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" adj="21614" strokecolor="black [3200]" strokeweight="1.5pt">
                <v:stroke endarrow="block" joinstyle="miter"/>
              </v:shape>
            </w:pict>
          </mc:Fallback>
        </mc:AlternateContent>
      </w:r>
      <w:r w:rsidR="00D8458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DFF440" wp14:editId="26AA0249">
                <wp:simplePos x="0" y="0"/>
                <wp:positionH relativeFrom="column">
                  <wp:posOffset>993140</wp:posOffset>
                </wp:positionH>
                <wp:positionV relativeFrom="paragraph">
                  <wp:posOffset>135890</wp:posOffset>
                </wp:positionV>
                <wp:extent cx="1126067" cy="965200"/>
                <wp:effectExtent l="0" t="38100" r="74295" b="25400"/>
                <wp:wrapNone/>
                <wp:docPr id="13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067" cy="965200"/>
                        </a:xfrm>
                        <a:prstGeom prst="curvedConnector3">
                          <a:avLst>
                            <a:gd name="adj1" fmla="val 1000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8C827" id="Connector: Curved 13" o:spid="_x0000_s1026" type="#_x0000_t38" style="position:absolute;margin-left:78.2pt;margin-top:10.7pt;width:88.65pt;height:7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" adj="21614" strokecolor="black [3200]" strokeweight="1.5pt">
                <v:stroke endarrow="block" joinstyle="miter"/>
              </v:shape>
            </w:pict>
          </mc:Fallback>
        </mc:AlternateContent>
      </w:r>
      <w:r w:rsidR="00D8458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129540</wp:posOffset>
                </wp:positionV>
                <wp:extent cx="577850" cy="965200"/>
                <wp:effectExtent l="0" t="38100" r="69850" b="25400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965200"/>
                        </a:xfrm>
                        <a:prstGeom prst="curvedConnector3">
                          <a:avLst>
                            <a:gd name="adj1" fmla="val 1000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A9F20" id="Connector: Curved 12" o:spid="_x0000_s1026" type="#_x0000_t38" style="position:absolute;margin-left:78pt;margin-top:10.2pt;width:45.5pt;height:7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" adj="21614" strokecolor="black [3200]" strokeweight="1.5pt">
                <v:stroke endarrow="block" joinstyle="miter"/>
              </v:shape>
            </w:pict>
          </mc:Fallback>
        </mc:AlternateContent>
      </w:r>
      <w:r w:rsidR="00D8458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129540</wp:posOffset>
                </wp:positionV>
                <wp:extent cx="0" cy="971550"/>
                <wp:effectExtent l="7620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03BF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78pt;margin-top:10.2pt;width:0;height:76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</w:p>
    <w:p w:rsidR="00D84587" w:rsidRDefault="00D84587" w:rsidP="00E552BA"/>
    <w:p w:rsidR="00D84587" w:rsidRDefault="00D84587" w:rsidP="00E552BA"/>
    <w:p w:rsidR="00D84587" w:rsidRDefault="00D84587" w:rsidP="00E552BA"/>
    <w:p w:rsidR="00D84587" w:rsidRDefault="008A69FC" w:rsidP="00E552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B6439F1" wp14:editId="0F0FA87F">
                <wp:simplePos x="0" y="0"/>
                <wp:positionH relativeFrom="column">
                  <wp:posOffset>857250</wp:posOffset>
                </wp:positionH>
                <wp:positionV relativeFrom="paragraph">
                  <wp:posOffset>153035</wp:posOffset>
                </wp:positionV>
                <wp:extent cx="273050" cy="3302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69FC" w:rsidRPr="008A69FC" w:rsidRDefault="008A69FC" w:rsidP="008A69F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439F1" id="_x0000_s1040" type="#_x0000_t202" style="position:absolute;margin-left:67.5pt;margin-top:12.05pt;width:21.5pt;height:2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" filled="f" stroked="f">
                <v:textbox>
                  <w:txbxContent>
                    <w:p w:rsidR="008A69FC" w:rsidRPr="008A69FC" w:rsidRDefault="008A69FC" w:rsidP="008A69F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D2B416F" wp14:editId="6F7A1304">
                <wp:simplePos x="0" y="0"/>
                <wp:positionH relativeFrom="margin">
                  <wp:posOffset>120650</wp:posOffset>
                </wp:positionH>
                <wp:positionV relativeFrom="paragraph">
                  <wp:posOffset>149225</wp:posOffset>
                </wp:positionV>
                <wp:extent cx="736600" cy="1404620"/>
                <wp:effectExtent l="0" t="0" r="0" b="190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69FC" w:rsidRPr="008A69FC" w:rsidRDefault="008A69FC" w:rsidP="008A69F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GUESS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2B416F" id="_x0000_s1041" type="#_x0000_t202" style="position:absolute;margin-left:9.5pt;margin-top:11.75pt;width:58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" filled="f" stroked="f">
                <v:textbox style="mso-fit-shape-to-text:t">
                  <w:txbxContent>
                    <w:p w:rsidR="008A69FC" w:rsidRPr="008A69FC" w:rsidRDefault="008A69FC" w:rsidP="008A69F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GUESS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458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7304B0" wp14:editId="1887ABAE">
                <wp:simplePos x="0" y="0"/>
                <wp:positionH relativeFrom="column">
                  <wp:posOffset>768350</wp:posOffset>
                </wp:positionH>
                <wp:positionV relativeFrom="paragraph">
                  <wp:posOffset>82550</wp:posOffset>
                </wp:positionV>
                <wp:extent cx="488950" cy="488950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8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3D95E" id="Rectangle 9" o:spid="_x0000_s1026" style="position:absolute;margin-left:60.5pt;margin-top:6.5pt;width:38.5pt;height:3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" fillcolor="white [3212]" strokecolor="black [3213]" strokeweight="1pt"/>
            </w:pict>
          </mc:Fallback>
        </mc:AlternateContent>
      </w:r>
    </w:p>
    <w:p w:rsidR="00D84587" w:rsidRDefault="00D84587" w:rsidP="00E552BA"/>
    <w:p w:rsidR="00D84587" w:rsidRDefault="00D84587" w:rsidP="00E552BA"/>
    <w:p w:rsidR="0061067E" w:rsidRDefault="0061067E" w:rsidP="0061067E">
      <w:pPr>
        <w:jc w:val="center"/>
        <w:rPr>
          <w:i/>
        </w:rPr>
      </w:pPr>
      <w:r>
        <w:rPr>
          <w:i/>
        </w:rPr>
        <w:t xml:space="preserve">Figure 1.  </w:t>
      </w:r>
      <w:r w:rsidR="0079429A">
        <w:rPr>
          <w:i/>
        </w:rPr>
        <w:t xml:space="preserve">Checking equality of </w:t>
      </w:r>
      <w:r w:rsidR="0079429A">
        <w:rPr>
          <w:b/>
          <w:i/>
        </w:rPr>
        <w:t xml:space="preserve">KEY </w:t>
      </w:r>
      <w:r w:rsidR="0079429A">
        <w:rPr>
          <w:i/>
        </w:rPr>
        <w:t xml:space="preserve">and </w:t>
      </w:r>
      <w:r w:rsidR="0079429A">
        <w:rPr>
          <w:b/>
          <w:i/>
        </w:rPr>
        <w:t>GUESS</w:t>
      </w:r>
      <w:r w:rsidR="0079429A">
        <w:rPr>
          <w:i/>
        </w:rPr>
        <w:t xml:space="preserve"> characters.</w:t>
      </w:r>
    </w:p>
    <w:p w:rsidR="0079429A" w:rsidRDefault="0079429A" w:rsidP="0061067E">
      <w:pPr>
        <w:jc w:val="center"/>
        <w:rPr>
          <w:i/>
        </w:rPr>
      </w:pPr>
    </w:p>
    <w:p w:rsidR="00701BBD" w:rsidRDefault="00A26077" w:rsidP="0079429A">
      <w:r>
        <w:t xml:space="preserve">The diagram on the left of </w:t>
      </w:r>
      <w:r>
        <w:rPr>
          <w:i/>
        </w:rPr>
        <w:t xml:space="preserve">Figure 1 </w:t>
      </w:r>
      <w:r>
        <w:t xml:space="preserve">shows how we intend to compare each character and what we expect in our outputs based in the results. </w:t>
      </w:r>
      <w:r w:rsidR="00627EAD">
        <w:t xml:space="preserve">Note </w:t>
      </w:r>
      <w:r w:rsidR="00627EAD">
        <w:rPr>
          <w:i/>
        </w:rPr>
        <w:t>Figure 1</w:t>
      </w:r>
      <w:r w:rsidR="00627EAD">
        <w:t xml:space="preserve"> uses C-like notation for comparison and assignments, which will be present throughout this article. </w:t>
      </w:r>
      <w:r w:rsidR="000207EB">
        <w:t xml:space="preserve">This type </w:t>
      </w:r>
      <w:r w:rsidR="00B61163">
        <w:t xml:space="preserve">of comparison is done for each of the </w:t>
      </w:r>
      <w:r w:rsidR="00B61163">
        <w:rPr>
          <w:b/>
        </w:rPr>
        <w:t xml:space="preserve">GUESS </w:t>
      </w:r>
      <w:r w:rsidR="00B61163">
        <w:t>characters (</w:t>
      </w:r>
      <w:r w:rsidR="00B61163">
        <w:rPr>
          <w:b/>
        </w:rPr>
        <w:t xml:space="preserve">GUESS A, GUESS B, GUESS C, </w:t>
      </w:r>
      <w:r w:rsidR="00B61163">
        <w:t xml:space="preserve">and </w:t>
      </w:r>
      <w:r w:rsidR="00B61163">
        <w:rPr>
          <w:b/>
        </w:rPr>
        <w:t>GUESS D</w:t>
      </w:r>
      <w:r w:rsidR="00B61163">
        <w:t>)</w:t>
      </w:r>
      <w:r w:rsidR="006E0EF4">
        <w:t>.</w:t>
      </w:r>
    </w:p>
    <w:p w:rsidR="0079429A" w:rsidRPr="007505BD" w:rsidRDefault="00701BBD" w:rsidP="0079429A">
      <w:r>
        <w:t xml:space="preserve">We can represent </w:t>
      </w:r>
      <w:r>
        <w:rPr>
          <w:b/>
        </w:rPr>
        <w:t>PLACE</w:t>
      </w:r>
      <w:r>
        <w:t xml:space="preserve"> and </w:t>
      </w:r>
      <w:r>
        <w:rPr>
          <w:b/>
        </w:rPr>
        <w:t>MATCH</w:t>
      </w:r>
      <w:r>
        <w:t xml:space="preserve"> as switching functions using logic gates. </w:t>
      </w:r>
      <w:r w:rsidR="007505BD">
        <w:t xml:space="preserve">Each </w:t>
      </w:r>
      <w:r w:rsidR="007505BD">
        <w:rPr>
          <w:b/>
        </w:rPr>
        <w:t xml:space="preserve">GUESS </w:t>
      </w:r>
      <w:r w:rsidR="007505BD">
        <w:t xml:space="preserve">character will have its own </w:t>
      </w:r>
      <w:r w:rsidR="007505BD">
        <w:rPr>
          <w:b/>
        </w:rPr>
        <w:t xml:space="preserve">PLACE </w:t>
      </w:r>
      <w:r w:rsidR="007505BD">
        <w:t xml:space="preserve">and </w:t>
      </w:r>
      <w:r w:rsidR="007505BD">
        <w:rPr>
          <w:b/>
        </w:rPr>
        <w:t>MATCH</w:t>
      </w:r>
      <w:r w:rsidR="007505BD">
        <w:t xml:space="preserve"> bit, meaning we will have 4 of each.</w:t>
      </w:r>
      <w:bookmarkStart w:id="0" w:name="_GoBack"/>
      <w:bookmarkEnd w:id="0"/>
    </w:p>
    <w:p w:rsidR="00E552BA" w:rsidRDefault="00310A30" w:rsidP="00E552BA">
      <w:pPr>
        <w:pStyle w:val="LabReportHeading"/>
      </w:pPr>
      <w:r>
        <w:t>Design and Implementation</w:t>
      </w:r>
    </w:p>
    <w:p w:rsidR="00D31E46" w:rsidRDefault="00310A30" w:rsidP="00193045">
      <w:pPr>
        <w:pStyle w:val="LabReportTask"/>
      </w:pPr>
      <w:r>
        <w:t>Part</w:t>
      </w:r>
      <w:r w:rsidR="00193045">
        <w:t xml:space="preserve"> 1: </w:t>
      </w:r>
      <w:r w:rsidR="008F2686">
        <w:t>Blah</w:t>
      </w:r>
    </w:p>
    <w:p w:rsidR="00193045" w:rsidRDefault="00193045" w:rsidP="00193045">
      <w:r>
        <w:lastRenderedPageBreak/>
        <w:t>Blah</w:t>
      </w:r>
    </w:p>
    <w:p w:rsidR="00193045" w:rsidRDefault="00310A30" w:rsidP="00193045">
      <w:pPr>
        <w:pStyle w:val="LabReportTask"/>
      </w:pPr>
      <w:r>
        <w:t>Part</w:t>
      </w:r>
      <w:r w:rsidR="00193045">
        <w:t xml:space="preserve"> 2: </w:t>
      </w:r>
      <w:r w:rsidR="008F2686">
        <w:t>Blah</w:t>
      </w:r>
    </w:p>
    <w:p w:rsidR="00193045" w:rsidRDefault="00193045" w:rsidP="00193045">
      <w:r>
        <w:t>Blah</w:t>
      </w:r>
    </w:p>
    <w:p w:rsidR="00193045" w:rsidRDefault="00310A30" w:rsidP="00193045">
      <w:pPr>
        <w:pStyle w:val="LabReportTask"/>
      </w:pPr>
      <w:r>
        <w:t>Part</w:t>
      </w:r>
      <w:r w:rsidR="00193045">
        <w:t xml:space="preserve"> 3: </w:t>
      </w:r>
      <w:r w:rsidR="008F2686">
        <w:t>Blah</w:t>
      </w:r>
    </w:p>
    <w:p w:rsidR="00193045" w:rsidRPr="00193045" w:rsidRDefault="00193045" w:rsidP="00193045">
      <w:r>
        <w:t>Blah</w:t>
      </w:r>
    </w:p>
    <w:p w:rsidR="00D31E46" w:rsidRDefault="00D31E46" w:rsidP="00D31E46">
      <w:pPr>
        <w:pStyle w:val="LabReportHeading"/>
      </w:pPr>
      <w:r>
        <w:t>Conclusion</w:t>
      </w:r>
    </w:p>
    <w:p w:rsidR="00D31E46" w:rsidRDefault="00D31E46" w:rsidP="00D31E46">
      <w:r>
        <w:t>Blah</w:t>
      </w:r>
    </w:p>
    <w:p w:rsidR="00D67B90" w:rsidRDefault="00D67B90" w:rsidP="00D67B90">
      <w:pPr>
        <w:pStyle w:val="LabReportHeading"/>
      </w:pPr>
      <w:r>
        <w:t>References</w:t>
      </w:r>
    </w:p>
    <w:p w:rsidR="00826288" w:rsidRPr="00EA4F01" w:rsidRDefault="00D67B90">
      <w:r>
        <w:t>Blah</w:t>
      </w:r>
    </w:p>
    <w:sectPr w:rsidR="00826288" w:rsidRPr="00EA4F01" w:rsidSect="00D27338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A70" w:rsidRDefault="00904A70" w:rsidP="00F070EE">
      <w:pPr>
        <w:spacing w:after="0" w:line="240" w:lineRule="auto"/>
      </w:pPr>
      <w:r>
        <w:separator/>
      </w:r>
    </w:p>
  </w:endnote>
  <w:endnote w:type="continuationSeparator" w:id="0">
    <w:p w:rsidR="00904A70" w:rsidRDefault="00904A70" w:rsidP="00F07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09949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7338" w:rsidRDefault="00D273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05B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27338" w:rsidRDefault="00D273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A70" w:rsidRDefault="00904A70" w:rsidP="00F070EE">
      <w:pPr>
        <w:spacing w:after="0" w:line="240" w:lineRule="auto"/>
      </w:pPr>
      <w:r>
        <w:separator/>
      </w:r>
    </w:p>
  </w:footnote>
  <w:footnote w:type="continuationSeparator" w:id="0">
    <w:p w:rsidR="00904A70" w:rsidRDefault="00904A70" w:rsidP="00F07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5F7D"/>
    <w:multiLevelType w:val="hybridMultilevel"/>
    <w:tmpl w:val="0C00B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222"/>
    <w:rsid w:val="000207EB"/>
    <w:rsid w:val="00034455"/>
    <w:rsid w:val="00040D5D"/>
    <w:rsid w:val="00077553"/>
    <w:rsid w:val="000B025C"/>
    <w:rsid w:val="001863A4"/>
    <w:rsid w:val="00193045"/>
    <w:rsid w:val="001A3A91"/>
    <w:rsid w:val="001A61EF"/>
    <w:rsid w:val="001B4FA9"/>
    <w:rsid w:val="001B7657"/>
    <w:rsid w:val="001C1451"/>
    <w:rsid w:val="00255222"/>
    <w:rsid w:val="002762B7"/>
    <w:rsid w:val="00301B6C"/>
    <w:rsid w:val="00310A30"/>
    <w:rsid w:val="003245AC"/>
    <w:rsid w:val="00337811"/>
    <w:rsid w:val="00351061"/>
    <w:rsid w:val="00422525"/>
    <w:rsid w:val="00424385"/>
    <w:rsid w:val="00437DD5"/>
    <w:rsid w:val="00476B89"/>
    <w:rsid w:val="00486191"/>
    <w:rsid w:val="00503ED7"/>
    <w:rsid w:val="00526AF4"/>
    <w:rsid w:val="005436F3"/>
    <w:rsid w:val="00562F65"/>
    <w:rsid w:val="00597936"/>
    <w:rsid w:val="005B2704"/>
    <w:rsid w:val="005E26B4"/>
    <w:rsid w:val="00607E3B"/>
    <w:rsid w:val="0061067E"/>
    <w:rsid w:val="00610916"/>
    <w:rsid w:val="00627EAD"/>
    <w:rsid w:val="00657E73"/>
    <w:rsid w:val="00685A14"/>
    <w:rsid w:val="0069114F"/>
    <w:rsid w:val="006913B7"/>
    <w:rsid w:val="00695B84"/>
    <w:rsid w:val="006E0EF4"/>
    <w:rsid w:val="00701BBD"/>
    <w:rsid w:val="00714409"/>
    <w:rsid w:val="007505BD"/>
    <w:rsid w:val="00767701"/>
    <w:rsid w:val="00767922"/>
    <w:rsid w:val="0079429A"/>
    <w:rsid w:val="007F123D"/>
    <w:rsid w:val="00826288"/>
    <w:rsid w:val="00873CA6"/>
    <w:rsid w:val="008A69FC"/>
    <w:rsid w:val="008E17A0"/>
    <w:rsid w:val="008F2686"/>
    <w:rsid w:val="00904A70"/>
    <w:rsid w:val="009621D0"/>
    <w:rsid w:val="00A26077"/>
    <w:rsid w:val="00AB5634"/>
    <w:rsid w:val="00B50A1E"/>
    <w:rsid w:val="00B61163"/>
    <w:rsid w:val="00BD587F"/>
    <w:rsid w:val="00C21F81"/>
    <w:rsid w:val="00C9205E"/>
    <w:rsid w:val="00CB65E3"/>
    <w:rsid w:val="00CE025E"/>
    <w:rsid w:val="00D26CC4"/>
    <w:rsid w:val="00D27338"/>
    <w:rsid w:val="00D31E46"/>
    <w:rsid w:val="00D6360F"/>
    <w:rsid w:val="00D67B90"/>
    <w:rsid w:val="00D84587"/>
    <w:rsid w:val="00DF2FF1"/>
    <w:rsid w:val="00E45038"/>
    <w:rsid w:val="00E552BA"/>
    <w:rsid w:val="00E8352A"/>
    <w:rsid w:val="00EA4F01"/>
    <w:rsid w:val="00EF0901"/>
    <w:rsid w:val="00EF0B13"/>
    <w:rsid w:val="00EF191F"/>
    <w:rsid w:val="00F070EE"/>
    <w:rsid w:val="00F15A31"/>
    <w:rsid w:val="00F6297D"/>
    <w:rsid w:val="00F7460B"/>
    <w:rsid w:val="00F7771E"/>
    <w:rsid w:val="00FB4BA4"/>
    <w:rsid w:val="00FD7826"/>
    <w:rsid w:val="00FF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35195"/>
  <w15:chartTrackingRefBased/>
  <w15:docId w15:val="{8E3581FD-CD29-4F79-B3E3-F1872A5E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070EE"/>
  </w:style>
  <w:style w:type="paragraph" w:styleId="Heading1">
    <w:name w:val="heading 1"/>
    <w:basedOn w:val="Normal"/>
    <w:next w:val="Normal"/>
    <w:link w:val="Heading1Char"/>
    <w:uiPriority w:val="9"/>
    <w:qFormat/>
    <w:rsid w:val="00E55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0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0EE"/>
  </w:style>
  <w:style w:type="paragraph" w:styleId="Footer">
    <w:name w:val="footer"/>
    <w:basedOn w:val="Normal"/>
    <w:link w:val="FooterChar"/>
    <w:uiPriority w:val="99"/>
    <w:unhideWhenUsed/>
    <w:rsid w:val="00F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0EE"/>
  </w:style>
  <w:style w:type="paragraph" w:customStyle="1" w:styleId="LabReportHeading">
    <w:name w:val="Lab Report Heading"/>
    <w:basedOn w:val="Heading1"/>
    <w:next w:val="Normal"/>
    <w:link w:val="LabReportHeadingChar"/>
    <w:qFormat/>
    <w:rsid w:val="00E552BA"/>
    <w:rPr>
      <w:rFonts w:asciiTheme="minorHAnsi" w:hAnsiTheme="minorHAnsi"/>
      <w:b/>
      <w:color w:val="000000" w:themeColor="text1"/>
      <w:sz w:val="28"/>
      <w:szCs w:val="40"/>
    </w:rPr>
  </w:style>
  <w:style w:type="paragraph" w:customStyle="1" w:styleId="LabReportTask">
    <w:name w:val="Lab Report Task"/>
    <w:basedOn w:val="Normal"/>
    <w:next w:val="Normal"/>
    <w:link w:val="LabReportTaskChar"/>
    <w:qFormat/>
    <w:rsid w:val="00193045"/>
    <w:rPr>
      <w:i/>
    </w:rPr>
  </w:style>
  <w:style w:type="character" w:customStyle="1" w:styleId="LabReportHeadingChar">
    <w:name w:val="Lab Report Heading Char"/>
    <w:basedOn w:val="DefaultParagraphFont"/>
    <w:link w:val="LabReportHeading"/>
    <w:rsid w:val="00E552BA"/>
    <w:rPr>
      <w:rFonts w:eastAsiaTheme="majorEastAsia" w:cstheme="majorBidi"/>
      <w:b/>
      <w:color w:val="000000" w:themeColor="text1"/>
      <w:sz w:val="28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E552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abReportTaskChar">
    <w:name w:val="Lab Report Task Char"/>
    <w:basedOn w:val="DefaultParagraphFont"/>
    <w:link w:val="LabReportTask"/>
    <w:rsid w:val="00193045"/>
    <w:rPr>
      <w:i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0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4455"/>
    <w:pPr>
      <w:ind w:left="720"/>
      <w:contextualSpacing/>
    </w:pPr>
  </w:style>
  <w:style w:type="table" w:styleId="TableGrid">
    <w:name w:val="Table Grid"/>
    <w:basedOn w:val="TableNormal"/>
    <w:uiPriority w:val="39"/>
    <w:rsid w:val="00F77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1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n\Documents\Custom%20Office%20Templates\EE%20425%20Lab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EE 425 Lab Report Template.dotx</Template>
  <TotalTime>1203</TotalTime>
  <Pages>4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Eisinger</dc:creator>
  <cp:keywords/>
  <dc:description/>
  <cp:lastModifiedBy>Steven Eisinger</cp:lastModifiedBy>
  <cp:revision>13</cp:revision>
  <dcterms:created xsi:type="dcterms:W3CDTF">2016-12-13T23:05:00Z</dcterms:created>
  <dcterms:modified xsi:type="dcterms:W3CDTF">2016-12-19T19:49:00Z</dcterms:modified>
</cp:coreProperties>
</file>